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327F5867">
                <wp:simplePos x="0" y="0"/>
                <wp:positionH relativeFrom="page">
                  <wp:posOffset>-194310</wp:posOffset>
                </wp:positionH>
                <wp:positionV relativeFrom="page">
                  <wp:posOffset>-260350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E9625" id="Rectangle 1" o:spid="_x0000_s1026" alt="&quot;&quot;" style="position:absolute;margin-left:-15.3pt;margin-top:-20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128F2E08" w:rsidR="00A84617" w:rsidRPr="00C021A3" w:rsidRDefault="0075113E" w:rsidP="00D353F6">
            <w:pPr>
              <w:spacing w:line="192" w:lineRule="auto"/>
            </w:pPr>
            <w:r>
              <w:t>October</w:t>
            </w:r>
            <w:r w:rsidR="00C34F3C">
              <w:t xml:space="preserve"> </w:t>
            </w:r>
            <w:r>
              <w:t>2nd</w:t>
            </w:r>
            <w:r w:rsidR="00A84617">
              <w:t xml:space="preserve"> 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18319E57" w:rsidR="00A84617" w:rsidRPr="00C021A3" w:rsidRDefault="00D353F6" w:rsidP="00D353F6">
            <w:pPr>
              <w:spacing w:line="192" w:lineRule="auto"/>
            </w:pPr>
            <w:r>
              <w:t>0</w:t>
            </w:r>
            <w:r w:rsidR="0075113E">
              <w:t>1</w:t>
            </w:r>
            <w:r>
              <w:t>:</w:t>
            </w:r>
            <w:r w:rsidR="00543A5A">
              <w:t xml:space="preserve"> </w:t>
            </w:r>
            <w:proofErr w:type="gramStart"/>
            <w:r w:rsidR="00C34F3C">
              <w:t>30</w:t>
            </w:r>
            <w:r w:rsidR="00543A5A">
              <w:t xml:space="preserve"> </w:t>
            </w:r>
            <w:r w:rsidR="00A84617">
              <w:t xml:space="preserve"> </w:t>
            </w:r>
            <w:r w:rsidR="00543A5A">
              <w:t>PM</w:t>
            </w:r>
            <w:proofErr w:type="gramEnd"/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proofErr w:type="spellStart"/>
            <w:r>
              <w:rPr>
                <w:lang w:val="en-CA" w:eastAsia="zh-CN"/>
              </w:rPr>
              <w:t>ecorder</w:t>
            </w:r>
            <w:proofErr w:type="spellEnd"/>
            <w:r>
              <w:rPr>
                <w:lang w:val="en-CA" w:eastAsia="zh-CN"/>
              </w:rPr>
              <w:t xml:space="preserve">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265E4035" w:rsidR="00A84617" w:rsidRPr="00C021A3" w:rsidRDefault="008B1F3F" w:rsidP="00D353F6">
            <w:pPr>
              <w:spacing w:line="192" w:lineRule="auto"/>
            </w:pPr>
            <w:r>
              <w:t>SHUNZI YAO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334C416" w14:textId="19184538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 w14:paraId="4A5367C4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4244145E" w14:textId="70E53538" w:rsidR="00591AB5" w:rsidRDefault="00F169BA" w:rsidP="008B1F3F">
      <w:r>
        <w:t>The minutes were read from the last meeting and approved.</w:t>
      </w:r>
    </w:p>
    <w:p w14:paraId="48CE236E" w14:textId="77777777" w:rsidR="00FE576D" w:rsidRDefault="0000000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45301667" w14:textId="1E72E386" w:rsidR="00C34F3C" w:rsidRDefault="00C34F3C" w:rsidP="00D01807">
      <w:pPr>
        <w:pStyle w:val="ListBullet"/>
        <w:numPr>
          <w:ilvl w:val="0"/>
          <w:numId w:val="20"/>
        </w:numPr>
      </w:pPr>
      <w:r>
        <w:t>Watch some reference example websites.</w:t>
      </w:r>
    </w:p>
    <w:p w14:paraId="29F7C09D" w14:textId="2F435567" w:rsidR="00543A5A" w:rsidRDefault="00D01807" w:rsidP="00D01807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2017E03" w14:textId="28485588" w:rsidR="00543A5A" w:rsidRDefault="0075113E" w:rsidP="00543A5A">
      <w:pPr>
        <w:pStyle w:val="ListBullet"/>
        <w:numPr>
          <w:ilvl w:val="0"/>
          <w:numId w:val="23"/>
        </w:numPr>
      </w:pPr>
      <w:r>
        <w:t>Decide the latest version of the Order Form</w:t>
      </w:r>
      <w:r w:rsidR="00543A5A">
        <w:t>.</w:t>
      </w:r>
      <w:r>
        <w:t xml:space="preserve"> Agree to make several changes:</w:t>
      </w:r>
    </w:p>
    <w:p w14:paraId="54C76D77" w14:textId="1FBEC34B" w:rsidR="0075113E" w:rsidRDefault="0075113E" w:rsidP="0075113E">
      <w:pPr>
        <w:pStyle w:val="ListBullet"/>
        <w:numPr>
          <w:ilvl w:val="0"/>
          <w:numId w:val="25"/>
        </w:numPr>
      </w:pPr>
      <w:r>
        <w:t xml:space="preserve">“You are looking for” </w:t>
      </w:r>
      <w:r>
        <w:sym w:font="Wingdings" w:char="F0E0"/>
      </w:r>
      <w:r>
        <w:t xml:space="preserve"> “You are interest in”, and plus the “Other” option.</w:t>
      </w:r>
    </w:p>
    <w:p w14:paraId="638084B2" w14:textId="352AC0E8" w:rsidR="0075113E" w:rsidRDefault="0075113E" w:rsidP="0075113E">
      <w:pPr>
        <w:pStyle w:val="ListBullet"/>
        <w:numPr>
          <w:ilvl w:val="0"/>
          <w:numId w:val="25"/>
        </w:numPr>
      </w:pPr>
      <w:r>
        <w:t>Add “Facebook” (not *)</w:t>
      </w:r>
      <w:r w:rsidR="007B642F">
        <w:t>.</w:t>
      </w:r>
    </w:p>
    <w:p w14:paraId="6B346AAA" w14:textId="19BB4D1A" w:rsidR="00C34F3C" w:rsidRDefault="0075113E" w:rsidP="00543A5A">
      <w:pPr>
        <w:pStyle w:val="ListBullet"/>
        <w:numPr>
          <w:ilvl w:val="0"/>
          <w:numId w:val="23"/>
        </w:numPr>
      </w:pPr>
      <w:r>
        <w:t>Agree to add “Shopping cart”</w:t>
      </w:r>
      <w:r w:rsidR="007B642F">
        <w:t>.</w:t>
      </w:r>
    </w:p>
    <w:p w14:paraId="2ADE3E9A" w14:textId="64AB5E29" w:rsidR="0075113E" w:rsidRDefault="0075113E" w:rsidP="00543A5A">
      <w:pPr>
        <w:pStyle w:val="ListBullet"/>
        <w:numPr>
          <w:ilvl w:val="0"/>
          <w:numId w:val="23"/>
        </w:numPr>
      </w:pPr>
      <w:r>
        <w:t>Agree to modify the Management System Page:</w:t>
      </w:r>
    </w:p>
    <w:p w14:paraId="73B33218" w14:textId="4F8D2E78" w:rsidR="0075113E" w:rsidRDefault="007B642F" w:rsidP="0075113E">
      <w:pPr>
        <w:pStyle w:val="ListBullet"/>
        <w:numPr>
          <w:ilvl w:val="0"/>
          <w:numId w:val="26"/>
        </w:numPr>
      </w:pPr>
      <w:r>
        <w:t>For the Products, add Photo part.</w:t>
      </w:r>
    </w:p>
    <w:p w14:paraId="0B847596" w14:textId="45C56D7D" w:rsidR="007B642F" w:rsidRDefault="007B642F" w:rsidP="007B642F">
      <w:pPr>
        <w:pStyle w:val="ListBullet"/>
        <w:numPr>
          <w:ilvl w:val="0"/>
          <w:numId w:val="26"/>
        </w:numPr>
      </w:pPr>
      <w:r>
        <w:t>For the Request, add the date.</w:t>
      </w:r>
    </w:p>
    <w:p w14:paraId="20A501DB" w14:textId="56327716" w:rsidR="00543A5A" w:rsidRPr="00C34F3C" w:rsidRDefault="00C34F3C" w:rsidP="00D353F6">
      <w:pPr>
        <w:pStyle w:val="ListBullet"/>
        <w:numPr>
          <w:ilvl w:val="0"/>
          <w:numId w:val="23"/>
        </w:numPr>
      </w:pPr>
      <w:r>
        <w:t xml:space="preserve">Start design the </w:t>
      </w:r>
      <w:r w:rsidR="007B642F">
        <w:t>Class</w:t>
      </w:r>
      <w:r w:rsidR="00D353F6">
        <w:rPr>
          <w:lang w:val="en-CA" w:eastAsia="zh-CN"/>
        </w:rPr>
        <w:t>.</w:t>
      </w:r>
      <w:r>
        <w:rPr>
          <w:lang w:val="en-CA" w:eastAsia="zh-CN"/>
        </w:rPr>
        <w:t xml:space="preserve"> Agree add the following </w:t>
      </w:r>
      <w:r w:rsidR="007B642F">
        <w:rPr>
          <w:lang w:val="en-CA" w:eastAsia="zh-CN"/>
        </w:rPr>
        <w:t>classes (including the attributes and functions)</w:t>
      </w:r>
      <w:r>
        <w:rPr>
          <w:lang w:val="en-CA" w:eastAsia="zh-CN"/>
        </w:rPr>
        <w:t>:</w:t>
      </w:r>
    </w:p>
    <w:p w14:paraId="09A3A287" w14:textId="5C96925A" w:rsidR="00DE00E4" w:rsidRDefault="007B642F" w:rsidP="007B642F">
      <w:pPr>
        <w:pStyle w:val="ListBullet"/>
        <w:numPr>
          <w:ilvl w:val="0"/>
          <w:numId w:val="27"/>
        </w:numPr>
      </w:pPr>
      <w:r>
        <w:t>Product (title; id; price; description; categories; status) [add; delete; update]</w:t>
      </w:r>
    </w:p>
    <w:p w14:paraId="1AE43A75" w14:textId="35CEC318" w:rsidR="007B642F" w:rsidRDefault="007B642F" w:rsidP="007B642F">
      <w:pPr>
        <w:pStyle w:val="ListBullet"/>
        <w:numPr>
          <w:ilvl w:val="0"/>
          <w:numId w:val="27"/>
        </w:numPr>
      </w:pPr>
      <w:r>
        <w:t>Order (date; status</w:t>
      </w:r>
      <w:r w:rsidR="00326B26">
        <w:t>) [update]</w:t>
      </w:r>
    </w:p>
    <w:p w14:paraId="3F5F1246" w14:textId="6D2C9F32" w:rsidR="00326B26" w:rsidRDefault="00326B26" w:rsidP="007B642F">
      <w:pPr>
        <w:pStyle w:val="ListBullet"/>
        <w:numPr>
          <w:ilvl w:val="0"/>
          <w:numId w:val="27"/>
        </w:numPr>
      </w:pPr>
      <w:proofErr w:type="spellStart"/>
      <w:r>
        <w:t>Order_detail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>; quantity)</w:t>
      </w:r>
    </w:p>
    <w:p w14:paraId="41EC9B86" w14:textId="2F102EC9" w:rsidR="00326B26" w:rsidRDefault="00326B26" w:rsidP="007B642F">
      <w:pPr>
        <w:pStyle w:val="ListBullet"/>
        <w:numPr>
          <w:ilvl w:val="0"/>
          <w:numId w:val="27"/>
        </w:numPr>
      </w:pPr>
      <w:r>
        <w:t>Message box (notice; read/</w:t>
      </w:r>
      <w:proofErr w:type="gramStart"/>
      <w:r>
        <w:t>unread(</w:t>
      </w:r>
      <w:proofErr w:type="gramEnd"/>
      <w:r>
        <w:t>Boolean)) [delete]</w:t>
      </w:r>
    </w:p>
    <w:p w14:paraId="118C07E0" w14:textId="5B5D82C6" w:rsidR="00326B26" w:rsidRDefault="00326B26" w:rsidP="007B642F">
      <w:pPr>
        <w:pStyle w:val="ListBullet"/>
        <w:numPr>
          <w:ilvl w:val="0"/>
          <w:numId w:val="27"/>
        </w:numPr>
      </w:pPr>
      <w:r>
        <w:t>Admin (</w:t>
      </w:r>
      <w:proofErr w:type="spellStart"/>
      <w:r>
        <w:t>user_id</w:t>
      </w:r>
      <w:proofErr w:type="spellEnd"/>
      <w:r>
        <w:t>; password)</w:t>
      </w:r>
    </w:p>
    <w:p w14:paraId="1137C6C5" w14:textId="5715CAC0" w:rsidR="00326B26" w:rsidRDefault="00326B26" w:rsidP="007B642F">
      <w:pPr>
        <w:pStyle w:val="ListBullet"/>
        <w:numPr>
          <w:ilvl w:val="0"/>
          <w:numId w:val="27"/>
        </w:numPr>
      </w:pPr>
      <w:r>
        <w:t>Banner (image; title; time varying; size) [ add; delete]</w:t>
      </w:r>
    </w:p>
    <w:p w14:paraId="4DF8D521" w14:textId="638337E3" w:rsidR="00DE00E4" w:rsidRPr="00D353F6" w:rsidRDefault="00D01807" w:rsidP="00F169BA">
      <w:pPr>
        <w:pStyle w:val="ListBullet"/>
        <w:numPr>
          <w:ilvl w:val="0"/>
          <w:numId w:val="20"/>
        </w:numPr>
        <w:rPr>
          <w:lang w:val="en-CA" w:eastAsia="zh-CN"/>
        </w:rPr>
      </w:pPr>
      <w:r>
        <w:t xml:space="preserve">Next Steps: </w:t>
      </w:r>
      <w:r w:rsidR="00326B26">
        <w:t>Check</w:t>
      </w:r>
      <w:r w:rsidR="00F169BA">
        <w:t xml:space="preserve"> with client</w:t>
      </w:r>
      <w:r w:rsidR="00326B26">
        <w:t xml:space="preserve"> whether keep the inventory or not</w:t>
      </w:r>
      <w:r w:rsidR="00F169BA">
        <w:t xml:space="preserve">, </w:t>
      </w:r>
      <w:r w:rsidR="00326B26">
        <w:t>then</w:t>
      </w:r>
      <w:r w:rsidR="00F169BA">
        <w:t xml:space="preserve"> start to build the </w:t>
      </w:r>
      <w:r w:rsidR="00326B26">
        <w:t>class.</w:t>
      </w:r>
    </w:p>
    <w:p w14:paraId="451E1FE7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5101D1F9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</w:t>
      </w:r>
      <w:r w:rsidR="00326B26">
        <w:rPr>
          <w:rFonts w:eastAsiaTheme="minorEastAsia" w:cstheme="minorBidi"/>
        </w:rPr>
        <w:t>October</w:t>
      </w:r>
      <w:r>
        <w:rPr>
          <w:rFonts w:eastAsiaTheme="minorEastAsia" w:cstheme="minorBidi"/>
        </w:rPr>
        <w:t xml:space="preserve"> </w:t>
      </w:r>
      <w:proofErr w:type="gramStart"/>
      <w:r w:rsidR="00326B26">
        <w:rPr>
          <w:rFonts w:eastAsiaTheme="minorEastAsia" w:cstheme="minorBidi"/>
        </w:rPr>
        <w:t>4</w:t>
      </w:r>
      <w:r w:rsidRPr="00D01807">
        <w:rPr>
          <w:rFonts w:eastAsiaTheme="minorEastAsia" w:cstheme="minorBidi"/>
          <w:vertAlign w:val="superscript"/>
        </w:rPr>
        <w:t>st</w:t>
      </w:r>
      <w:proofErr w:type="gramEnd"/>
      <w:r>
        <w:rPr>
          <w:rFonts w:eastAsiaTheme="minorEastAsia" w:cstheme="minorBidi"/>
        </w:rPr>
        <w:t>.</w:t>
      </w:r>
    </w:p>
    <w:p w14:paraId="2BDD3C28" w14:textId="326E67D8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326B26">
        <w:t>4</w:t>
      </w:r>
      <w:r w:rsidRPr="00D01807">
        <w:t>:</w:t>
      </w:r>
      <w:r w:rsidR="00326B26">
        <w:t>00</w:t>
      </w:r>
      <w:r w:rsidRPr="00D01807">
        <w:t xml:space="preserve"> p.m.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28D4" w14:textId="77777777" w:rsidR="00A059A5" w:rsidRDefault="00A059A5">
      <w:r>
        <w:separator/>
      </w:r>
    </w:p>
  </w:endnote>
  <w:endnote w:type="continuationSeparator" w:id="0">
    <w:p w14:paraId="35DD33F7" w14:textId="77777777" w:rsidR="00A059A5" w:rsidRDefault="00A0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8902" w14:textId="77777777" w:rsidR="00A059A5" w:rsidRDefault="00A059A5">
      <w:r>
        <w:separator/>
      </w:r>
    </w:p>
  </w:footnote>
  <w:footnote w:type="continuationSeparator" w:id="0">
    <w:p w14:paraId="4E0A0FAC" w14:textId="77777777" w:rsidR="00A059A5" w:rsidRDefault="00A05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30419"/>
    <w:multiLevelType w:val="hybridMultilevel"/>
    <w:tmpl w:val="6E38FABE"/>
    <w:lvl w:ilvl="0" w:tplc="1CC86E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B4910"/>
    <w:multiLevelType w:val="hybridMultilevel"/>
    <w:tmpl w:val="A7E69AD0"/>
    <w:lvl w:ilvl="0" w:tplc="6FF821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355EE0"/>
    <w:multiLevelType w:val="hybridMultilevel"/>
    <w:tmpl w:val="F9CA70C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03034"/>
    <w:multiLevelType w:val="hybridMultilevel"/>
    <w:tmpl w:val="8DE03528"/>
    <w:lvl w:ilvl="0" w:tplc="D2A0D5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6"/>
  </w:num>
  <w:num w:numId="2" w16cid:durableId="1433237341">
    <w:abstractNumId w:val="21"/>
  </w:num>
  <w:num w:numId="3" w16cid:durableId="855968409">
    <w:abstractNumId w:val="12"/>
  </w:num>
  <w:num w:numId="4" w16cid:durableId="595095095">
    <w:abstractNumId w:val="10"/>
  </w:num>
  <w:num w:numId="5" w16cid:durableId="1960843496">
    <w:abstractNumId w:val="13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22"/>
  </w:num>
  <w:num w:numId="17" w16cid:durableId="1842545932">
    <w:abstractNumId w:val="24"/>
  </w:num>
  <w:num w:numId="18" w16cid:durableId="596598419">
    <w:abstractNumId w:val="23"/>
  </w:num>
  <w:num w:numId="19" w16cid:durableId="683166105">
    <w:abstractNumId w:val="9"/>
  </w:num>
  <w:num w:numId="20" w16cid:durableId="1095974319">
    <w:abstractNumId w:val="19"/>
  </w:num>
  <w:num w:numId="21" w16cid:durableId="1480268472">
    <w:abstractNumId w:val="9"/>
  </w:num>
  <w:num w:numId="22" w16cid:durableId="744956740">
    <w:abstractNumId w:val="17"/>
  </w:num>
  <w:num w:numId="23" w16cid:durableId="1930190528">
    <w:abstractNumId w:val="15"/>
  </w:num>
  <w:num w:numId="24" w16cid:durableId="1910311260">
    <w:abstractNumId w:val="18"/>
  </w:num>
  <w:num w:numId="25" w16cid:durableId="1916697712">
    <w:abstractNumId w:val="14"/>
  </w:num>
  <w:num w:numId="26" w16cid:durableId="1721323632">
    <w:abstractNumId w:val="11"/>
  </w:num>
  <w:num w:numId="27" w16cid:durableId="4807321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26B26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5113E"/>
    <w:rsid w:val="007638A6"/>
    <w:rsid w:val="00772E3C"/>
    <w:rsid w:val="00774146"/>
    <w:rsid w:val="0078288E"/>
    <w:rsid w:val="00786D8E"/>
    <w:rsid w:val="00797F60"/>
    <w:rsid w:val="007B3F2B"/>
    <w:rsid w:val="007B507E"/>
    <w:rsid w:val="007B642F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A059A5"/>
    <w:rsid w:val="00A12843"/>
    <w:rsid w:val="00A84617"/>
    <w:rsid w:val="00AB3E35"/>
    <w:rsid w:val="00AD23E0"/>
    <w:rsid w:val="00B04252"/>
    <w:rsid w:val="00B50A7D"/>
    <w:rsid w:val="00B51AD7"/>
    <w:rsid w:val="00B7207F"/>
    <w:rsid w:val="00C021A3"/>
    <w:rsid w:val="00C031D5"/>
    <w:rsid w:val="00C04B20"/>
    <w:rsid w:val="00C139A1"/>
    <w:rsid w:val="00C145EB"/>
    <w:rsid w:val="00C1489F"/>
    <w:rsid w:val="00C34F3C"/>
    <w:rsid w:val="00C41E6E"/>
    <w:rsid w:val="00C54681"/>
    <w:rsid w:val="00C7447B"/>
    <w:rsid w:val="00C80A2B"/>
    <w:rsid w:val="00C9008F"/>
    <w:rsid w:val="00CA4D76"/>
    <w:rsid w:val="00CE41FE"/>
    <w:rsid w:val="00CE550E"/>
    <w:rsid w:val="00CF0813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33EF8"/>
    <w:rsid w:val="00E55794"/>
    <w:rsid w:val="00E60A93"/>
    <w:rsid w:val="00EA5A86"/>
    <w:rsid w:val="00F1200F"/>
    <w:rsid w:val="00F169BA"/>
    <w:rsid w:val="00F80633"/>
    <w:rsid w:val="00F9136A"/>
    <w:rsid w:val="00F925B9"/>
    <w:rsid w:val="00F973AA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unzi/Library/Containers/com.microsoft.Word/Data/Library/Application%20Support/Microsoft/Office/16.0/DTS/Search/%7b4BAD3B74-B270-254D-BF2C-C324C734709C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000000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000000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000000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000000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000000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000000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000000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68430">
    <w:abstractNumId w:val="1"/>
  </w:num>
  <w:num w:numId="2" w16cid:durableId="10688470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519C0"/>
    <w:rsid w:val="003953F6"/>
    <w:rsid w:val="003966C0"/>
    <w:rsid w:val="008D5EE0"/>
    <w:rsid w:val="00A25747"/>
    <w:rsid w:val="00E2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{4BAD3B74-B270-254D-BF2C-C324C734709C}tf03463088_win32.dotx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2023-10-02T22:11:00Z</dcterms:created>
  <dcterms:modified xsi:type="dcterms:W3CDTF">2023-10-02T22:11:00Z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